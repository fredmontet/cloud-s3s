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419" w:rsidRDefault="00556C8B" w:rsidP="00556C8B">
      <w:pPr>
        <w:pStyle w:val="Heading1"/>
        <w:spacing w:line="360" w:lineRule="auto"/>
        <w:jc w:val="both"/>
      </w:pPr>
      <w:r w:rsidRPr="00556C8B">
        <w:t>Development of a file sharing by invitation service based on AWS S3</w:t>
      </w:r>
    </w:p>
    <w:p w:rsidR="00EA1BAC" w:rsidRPr="000827C2" w:rsidRDefault="00F63AA7" w:rsidP="00556C8B">
      <w:pPr>
        <w:spacing w:line="360" w:lineRule="auto"/>
        <w:jc w:val="both"/>
        <w:rPr>
          <w:i/>
          <w:lang w:val="fr-CH"/>
        </w:rPr>
      </w:pPr>
      <w:r w:rsidRPr="000827C2">
        <w:rPr>
          <w:i/>
          <w:lang w:val="fr-CH"/>
        </w:rPr>
        <w:t>Project</w:t>
      </w:r>
      <w:r w:rsidR="005158B3" w:rsidRPr="000827C2">
        <w:rPr>
          <w:i/>
          <w:lang w:val="fr-CH"/>
        </w:rPr>
        <w:t xml:space="preserve"> 17</w:t>
      </w:r>
    </w:p>
    <w:p w:rsidR="00556C8B" w:rsidRPr="00B64DF3" w:rsidRDefault="00EA1BAC" w:rsidP="005158B3">
      <w:pPr>
        <w:spacing w:line="360" w:lineRule="auto"/>
        <w:jc w:val="right"/>
        <w:rPr>
          <w:i/>
          <w:lang w:val="fr-CH"/>
        </w:rPr>
      </w:pPr>
      <w:r w:rsidRPr="008A1FE3">
        <w:rPr>
          <w:b/>
          <w:lang w:val="fr-CH"/>
        </w:rPr>
        <w:t>Mathieu Devaud</w:t>
      </w:r>
      <w:r w:rsidRPr="00EA1BAC">
        <w:rPr>
          <w:lang w:val="fr-CH"/>
        </w:rPr>
        <w:t xml:space="preserve"> (</w:t>
      </w:r>
      <w:r w:rsidRPr="00B64DF3">
        <w:rPr>
          <w:i/>
          <w:lang w:val="fr-CH"/>
        </w:rPr>
        <w:t>mathieu.devaud@master.hes-so.ch)</w:t>
      </w:r>
    </w:p>
    <w:p w:rsidR="00EA1BAC" w:rsidRPr="00DD53E0" w:rsidRDefault="00EA1BAC" w:rsidP="005158B3">
      <w:pPr>
        <w:jc w:val="right"/>
      </w:pPr>
      <w:r w:rsidRPr="00DD53E0">
        <w:rPr>
          <w:b/>
        </w:rPr>
        <w:t>Frederic Montet</w:t>
      </w:r>
      <w:r w:rsidRPr="00DD53E0">
        <w:t xml:space="preserve"> </w:t>
      </w:r>
      <w:r w:rsidRPr="00DD53E0">
        <w:rPr>
          <w:i/>
        </w:rPr>
        <w:t>(frederic.montet@master.hes-so.ch)</w:t>
      </w:r>
    </w:p>
    <w:p w:rsidR="00556C8B" w:rsidRPr="00DD53E0" w:rsidRDefault="00556C8B" w:rsidP="00556C8B">
      <w:pPr>
        <w:spacing w:line="360" w:lineRule="auto"/>
        <w:jc w:val="both"/>
      </w:pPr>
    </w:p>
    <w:p w:rsidR="00556C8B" w:rsidRPr="00DD53E0" w:rsidRDefault="009D39DA" w:rsidP="009D39DA">
      <w:pPr>
        <w:pStyle w:val="Heading2"/>
      </w:pPr>
      <w:r>
        <w:t>Context</w:t>
      </w:r>
    </w:p>
    <w:p w:rsidR="007A0191" w:rsidRDefault="007A0191" w:rsidP="00556C8B">
      <w:pPr>
        <w:spacing w:line="360" w:lineRule="auto"/>
        <w:jc w:val="both"/>
      </w:pPr>
    </w:p>
    <w:p w:rsidR="005D05FF" w:rsidRDefault="0083739B" w:rsidP="00556C8B">
      <w:pPr>
        <w:spacing w:line="360" w:lineRule="auto"/>
        <w:jc w:val="both"/>
      </w:pPr>
      <w:r w:rsidRPr="00DD53E0">
        <w:t>This project is about using the power of cloud to create a file sharing system b</w:t>
      </w:r>
      <w:r w:rsidR="00DD53E0" w:rsidRPr="00DD53E0">
        <w:t xml:space="preserve">ased on invitation with AWS S3. </w:t>
      </w:r>
      <w:r w:rsidR="00F0067B">
        <w:t>A main user with a</w:t>
      </w:r>
      <w:r w:rsidR="001E2F7F">
        <w:t>n</w:t>
      </w:r>
      <w:r w:rsidR="00F0067B">
        <w:t xml:space="preserve"> AWS account can use his credentials to create URLs to give to secondary users. These URLs can be used by the secondary users to upload any file on the S3 of the main user. </w:t>
      </w:r>
      <w:r w:rsidR="005D05FF">
        <w:t>The main user can then monitor the link</w:t>
      </w:r>
      <w:r w:rsidR="009266B4">
        <w:t>s</w:t>
      </w:r>
      <w:r w:rsidR="005D05FF">
        <w:t xml:space="preserve"> he create</w:t>
      </w:r>
      <w:r w:rsidR="00C94EBE">
        <w:t>d</w:t>
      </w:r>
      <w:r w:rsidR="005D05FF">
        <w:t xml:space="preserve"> and download file</w:t>
      </w:r>
      <w:r w:rsidR="00344680">
        <w:t>s</w:t>
      </w:r>
      <w:r w:rsidR="005D05FF">
        <w:t xml:space="preserve"> secondary users uploaded.</w:t>
      </w:r>
    </w:p>
    <w:p w:rsidR="00556C8B" w:rsidRDefault="00556C8B" w:rsidP="00556C8B">
      <w:pPr>
        <w:spacing w:line="360" w:lineRule="auto"/>
        <w:jc w:val="both"/>
      </w:pPr>
    </w:p>
    <w:p w:rsidR="009D39DA" w:rsidRPr="00DD53E0" w:rsidRDefault="009D39DA" w:rsidP="009D39DA">
      <w:pPr>
        <w:pStyle w:val="Heading2"/>
      </w:pPr>
      <w:r>
        <w:t>Work we did</w:t>
      </w:r>
    </w:p>
    <w:p w:rsidR="00556C8B" w:rsidRDefault="00556C8B" w:rsidP="00556C8B">
      <w:pPr>
        <w:spacing w:line="360" w:lineRule="auto"/>
        <w:jc w:val="both"/>
      </w:pPr>
    </w:p>
    <w:p w:rsidR="0016339F" w:rsidRDefault="00F15198" w:rsidP="00556C8B">
      <w:pPr>
        <w:spacing w:line="360" w:lineRule="auto"/>
        <w:jc w:val="both"/>
      </w:pPr>
      <w:r>
        <w:t xml:space="preserve">All the system is web based </w:t>
      </w:r>
      <w:r w:rsidR="00494DBE">
        <w:t>and give to the users an elegant interface hosted on a</w:t>
      </w:r>
      <w:r w:rsidR="0039311C">
        <w:t>n</w:t>
      </w:r>
      <w:r w:rsidR="00494DBE">
        <w:t xml:space="preserve"> Amazo</w:t>
      </w:r>
      <w:r w:rsidR="00754EDA">
        <w:t>n</w:t>
      </w:r>
      <w:r w:rsidR="00E1741D">
        <w:t xml:space="preserve"> EC2 instance. </w:t>
      </w:r>
      <w:r w:rsidR="0044502A">
        <w:t>The instance is launch from a python script</w:t>
      </w:r>
      <w:r w:rsidR="002E20DA">
        <w:t xml:space="preserve"> using the API boto</w:t>
      </w:r>
      <w:r w:rsidR="00DA0F1D">
        <w:t xml:space="preserve">. </w:t>
      </w:r>
      <w:r w:rsidR="0016339F">
        <w:t xml:space="preserve">The interface is based on the Python framework Django. </w:t>
      </w:r>
    </w:p>
    <w:p w:rsidR="001B56DD" w:rsidRDefault="001B56DD" w:rsidP="00556C8B">
      <w:pPr>
        <w:spacing w:line="360" w:lineRule="auto"/>
        <w:jc w:val="both"/>
      </w:pPr>
    </w:p>
    <w:p w:rsidR="00F15198" w:rsidRDefault="00E1741D" w:rsidP="00556C8B">
      <w:pPr>
        <w:spacing w:line="360" w:lineRule="auto"/>
        <w:jc w:val="both"/>
      </w:pPr>
      <w:r>
        <w:t>From the main user perspective, a</w:t>
      </w:r>
      <w:r w:rsidR="00092359">
        <w:t>n</w:t>
      </w:r>
      <w:r>
        <w:t xml:space="preserve"> admin interface permit him to generate link via a simple button.</w:t>
      </w:r>
      <w:r w:rsidR="001B587E">
        <w:t xml:space="preserve"> The link is generated via the javascript API of S3 and create a </w:t>
      </w:r>
      <w:r w:rsidR="006012AD">
        <w:t xml:space="preserve">temporary </w:t>
      </w:r>
      <w:r w:rsidR="001B587E">
        <w:t xml:space="preserve">presigned URL containing all the permissions needed to upload a file. When a link is created, it is stored in a local database sqllite3. The main user can watch all the links and interact with </w:t>
      </w:r>
      <w:r w:rsidR="006012AD">
        <w:t>them via new buttons</w:t>
      </w:r>
      <w:r w:rsidR="00B45879">
        <w:t xml:space="preserve"> for deleting the links, download the file uploaded by secondary user and watch get t</w:t>
      </w:r>
      <w:r w:rsidR="00A95808">
        <w:t>he presigned url from alert box</w:t>
      </w:r>
      <w:r w:rsidR="001B56DD">
        <w:t>.</w:t>
      </w:r>
    </w:p>
    <w:p w:rsidR="001B56DD" w:rsidRDefault="001B56DD" w:rsidP="00556C8B">
      <w:pPr>
        <w:spacing w:line="360" w:lineRule="auto"/>
        <w:jc w:val="both"/>
      </w:pPr>
    </w:p>
    <w:p w:rsidR="00DF2BFB" w:rsidRPr="00DD53E0" w:rsidRDefault="001B56DD" w:rsidP="00556C8B">
      <w:pPr>
        <w:spacing w:line="360" w:lineRule="auto"/>
        <w:jc w:val="both"/>
      </w:pPr>
      <w:r>
        <w:t xml:space="preserve">From the secondary </w:t>
      </w:r>
      <w:r w:rsidR="0087439D">
        <w:t>user’s</w:t>
      </w:r>
      <w:r>
        <w:t xml:space="preserve"> perspective, </w:t>
      </w:r>
      <w:r w:rsidR="00A10CD6">
        <w:t xml:space="preserve">he </w:t>
      </w:r>
      <w:r>
        <w:t xml:space="preserve">can navigate to the link received from the main user and get to a simple formulary to choose any file on </w:t>
      </w:r>
      <w:r w:rsidR="00EF53EE">
        <w:t>his</w:t>
      </w:r>
      <w:r w:rsidR="002B645A">
        <w:t xml:space="preserve"> system </w:t>
      </w:r>
      <w:r w:rsidR="00226EBB">
        <w:t>to</w:t>
      </w:r>
      <w:r w:rsidR="002B645A">
        <w:t xml:space="preserve"> upload it to the S3 without amazon account. </w:t>
      </w:r>
      <w:r w:rsidR="006A61E9">
        <w:t xml:space="preserve">The file is uploaded with </w:t>
      </w:r>
      <w:r w:rsidR="006922F7">
        <w:t xml:space="preserve">a PUT method in an </w:t>
      </w:r>
      <w:r w:rsidR="006A61E9">
        <w:t>AJAX request</w:t>
      </w:r>
      <w:r w:rsidR="00E531E2">
        <w:t xml:space="preserve"> to</w:t>
      </w:r>
      <w:r w:rsidR="00502017">
        <w:t xml:space="preserve"> the</w:t>
      </w:r>
      <w:bookmarkStart w:id="0" w:name="_GoBack"/>
      <w:bookmarkEnd w:id="0"/>
      <w:r w:rsidR="00E531E2">
        <w:t xml:space="preserve"> pre signed URL</w:t>
      </w:r>
      <w:r w:rsidR="0022469F">
        <w:t>.</w:t>
      </w:r>
    </w:p>
    <w:p w:rsidR="00556C8B" w:rsidRDefault="00556C8B" w:rsidP="00556C8B">
      <w:pPr>
        <w:spacing w:line="360" w:lineRule="auto"/>
        <w:jc w:val="both"/>
      </w:pPr>
    </w:p>
    <w:p w:rsidR="009D39DA" w:rsidRDefault="009D39DA" w:rsidP="00556C8B">
      <w:pPr>
        <w:spacing w:line="360" w:lineRule="auto"/>
        <w:jc w:val="both"/>
      </w:pPr>
    </w:p>
    <w:p w:rsidR="009D39DA" w:rsidRDefault="009D39DA" w:rsidP="00556C8B">
      <w:pPr>
        <w:spacing w:line="360" w:lineRule="auto"/>
        <w:jc w:val="both"/>
      </w:pPr>
    </w:p>
    <w:p w:rsidR="009D39DA" w:rsidRDefault="009D39DA" w:rsidP="009D39DA">
      <w:pPr>
        <w:pStyle w:val="Heading2"/>
      </w:pPr>
      <w:r>
        <w:t>Where it is</w:t>
      </w:r>
    </w:p>
    <w:p w:rsidR="009D39DA" w:rsidRDefault="009D39DA" w:rsidP="00556C8B">
      <w:pPr>
        <w:spacing w:line="360" w:lineRule="auto"/>
        <w:jc w:val="both"/>
      </w:pPr>
    </w:p>
    <w:p w:rsidR="007A0191" w:rsidRDefault="007A0191" w:rsidP="007A0191">
      <w:pPr>
        <w:spacing w:line="360" w:lineRule="auto"/>
        <w:jc w:val="both"/>
      </w:pPr>
      <w:r>
        <w:t>The architecture of the archive is the following:</w:t>
      </w:r>
    </w:p>
    <w:p w:rsidR="009D39DA" w:rsidRDefault="009D39DA" w:rsidP="00556C8B">
      <w:pPr>
        <w:spacing w:line="360" w:lineRule="auto"/>
        <w:jc w:val="both"/>
      </w:pPr>
    </w:p>
    <w:p w:rsidR="009D39DA" w:rsidRDefault="009D39DA" w:rsidP="00556C8B">
      <w:pPr>
        <w:spacing w:line="360" w:lineRule="auto"/>
        <w:jc w:val="both"/>
      </w:pPr>
    </w:p>
    <w:p w:rsidR="009D39DA" w:rsidRDefault="009D39DA" w:rsidP="00556C8B">
      <w:pPr>
        <w:spacing w:line="360" w:lineRule="auto"/>
        <w:jc w:val="both"/>
      </w:pPr>
    </w:p>
    <w:p w:rsidR="009E559A" w:rsidRDefault="009E559A" w:rsidP="009E559A">
      <w:pPr>
        <w:pStyle w:val="Heading2"/>
      </w:pPr>
      <w:r>
        <w:t>Technology resume</w:t>
      </w:r>
    </w:p>
    <w:p w:rsidR="009E559A" w:rsidRDefault="009E559A" w:rsidP="00556C8B">
      <w:pPr>
        <w:spacing w:line="360" w:lineRule="auto"/>
        <w:jc w:val="both"/>
      </w:pPr>
    </w:p>
    <w:p w:rsidR="009E559A" w:rsidRDefault="009E559A" w:rsidP="00556C8B">
      <w:pPr>
        <w:spacing w:line="360" w:lineRule="auto"/>
        <w:jc w:val="both"/>
      </w:pPr>
      <w:r>
        <w:t>Python Django</w:t>
      </w:r>
    </w:p>
    <w:p w:rsidR="009E559A" w:rsidRDefault="009E559A" w:rsidP="00556C8B">
      <w:pPr>
        <w:spacing w:line="360" w:lineRule="auto"/>
        <w:jc w:val="both"/>
      </w:pPr>
      <w:r>
        <w:t xml:space="preserve">Python </w:t>
      </w:r>
      <w:r w:rsidR="00C43961">
        <w:t>AWS</w:t>
      </w:r>
      <w:r>
        <w:t xml:space="preserve"> API (boto)</w:t>
      </w:r>
    </w:p>
    <w:p w:rsidR="009E559A" w:rsidRDefault="009E559A" w:rsidP="00556C8B">
      <w:pPr>
        <w:spacing w:line="360" w:lineRule="auto"/>
        <w:jc w:val="both"/>
      </w:pPr>
      <w:r>
        <w:t xml:space="preserve">Javascript </w:t>
      </w:r>
      <w:r w:rsidR="001167CE">
        <w:t xml:space="preserve">AWS </w:t>
      </w:r>
      <w:r>
        <w:t>S3 API</w:t>
      </w:r>
    </w:p>
    <w:p w:rsidR="009E559A" w:rsidRDefault="009E559A" w:rsidP="00556C8B">
      <w:pPr>
        <w:spacing w:line="360" w:lineRule="auto"/>
        <w:jc w:val="both"/>
      </w:pPr>
    </w:p>
    <w:p w:rsidR="009E559A" w:rsidRPr="00DD53E0" w:rsidRDefault="009E559A" w:rsidP="00556C8B">
      <w:pPr>
        <w:spacing w:line="360" w:lineRule="auto"/>
        <w:jc w:val="both"/>
      </w:pPr>
    </w:p>
    <w:sectPr w:rsidR="009E559A" w:rsidRPr="00DD53E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723" w:rsidRDefault="00EB7723" w:rsidP="00E569EC">
      <w:r>
        <w:separator/>
      </w:r>
    </w:p>
  </w:endnote>
  <w:endnote w:type="continuationSeparator" w:id="0">
    <w:p w:rsidR="00EB7723" w:rsidRDefault="00EB7723" w:rsidP="00E56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9EC" w:rsidRDefault="00E569EC" w:rsidP="00E569EC">
    <w:pPr>
      <w:pStyle w:val="Footer"/>
      <w:jc w:val="right"/>
    </w:pPr>
    <w:r>
      <w:rPr>
        <w:noProof/>
        <w:lang w:val="fr-CH" w:eastAsia="fr-CH"/>
      </w:rPr>
      <w:drawing>
        <wp:inline distT="0" distB="0" distL="0" distR="0" wp14:anchorId="0ABB1526" wp14:editId="4626FB31">
          <wp:extent cx="1532642" cy="787400"/>
          <wp:effectExtent l="0" t="0" r="0" b="0"/>
          <wp:docPr id="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2910" cy="787538"/>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723" w:rsidRDefault="00EB7723" w:rsidP="00E569EC">
      <w:r>
        <w:separator/>
      </w:r>
    </w:p>
  </w:footnote>
  <w:footnote w:type="continuationSeparator" w:id="0">
    <w:p w:rsidR="00EB7723" w:rsidRDefault="00EB7723" w:rsidP="00E569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9EC" w:rsidRDefault="00E569EC" w:rsidP="001171BA">
    <w:pPr>
      <w:pStyle w:val="Header"/>
      <w:ind w:left="-142"/>
    </w:pPr>
    <w:r>
      <w:rPr>
        <w:noProof/>
        <w:lang w:val="fr-CH" w:eastAsia="fr-CH"/>
      </w:rPr>
      <w:drawing>
        <wp:inline distT="0" distB="0" distL="0" distR="0" wp14:anchorId="388D81CF" wp14:editId="27B9AB8E">
          <wp:extent cx="3721735" cy="65653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ab7a34f21.jpg"/>
                  <pic:cNvPicPr/>
                </pic:nvPicPr>
                <pic:blipFill rotWithShape="1">
                  <a:blip r:embed="rId1">
                    <a:extLst>
                      <a:ext uri="{28A0092B-C50C-407E-A947-70E740481C1C}">
                        <a14:useLocalDpi xmlns:a14="http://schemas.microsoft.com/office/drawing/2010/main" val="0"/>
                      </a:ext>
                    </a:extLst>
                  </a:blip>
                  <a:srcRect t="35423" b="36238"/>
                  <a:stretch/>
                </pic:blipFill>
                <pic:spPr bwMode="auto">
                  <a:xfrm>
                    <a:off x="0" y="0"/>
                    <a:ext cx="3766013" cy="664346"/>
                  </a:xfrm>
                  <a:prstGeom prst="rect">
                    <a:avLst/>
                  </a:prstGeom>
                  <a:ln>
                    <a:noFill/>
                  </a:ln>
                  <a:extLst>
                    <a:ext uri="{53640926-AAD7-44D8-BBD7-CCE9431645EC}">
                      <a14:shadowObscured xmlns:a14="http://schemas.microsoft.com/office/drawing/2010/main"/>
                    </a:ext>
                  </a:extLst>
                </pic:spPr>
              </pic:pic>
            </a:graphicData>
          </a:graphic>
        </wp:inline>
      </w:drawing>
    </w:r>
    <w:r w:rsidR="003B2D1A">
      <w:tab/>
      <w:t>CLOUD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C8B"/>
    <w:rsid w:val="000827C2"/>
    <w:rsid w:val="00092359"/>
    <w:rsid w:val="001167CE"/>
    <w:rsid w:val="001171BA"/>
    <w:rsid w:val="0016339F"/>
    <w:rsid w:val="00177BC9"/>
    <w:rsid w:val="00192577"/>
    <w:rsid w:val="001B56DD"/>
    <w:rsid w:val="001B587E"/>
    <w:rsid w:val="001E2F7F"/>
    <w:rsid w:val="0022469F"/>
    <w:rsid w:val="00226EBB"/>
    <w:rsid w:val="002527C1"/>
    <w:rsid w:val="00285523"/>
    <w:rsid w:val="002B645A"/>
    <w:rsid w:val="002E20DA"/>
    <w:rsid w:val="002E2642"/>
    <w:rsid w:val="00315607"/>
    <w:rsid w:val="00344680"/>
    <w:rsid w:val="0039311C"/>
    <w:rsid w:val="003B2D1A"/>
    <w:rsid w:val="0044502A"/>
    <w:rsid w:val="00494DBE"/>
    <w:rsid w:val="00495574"/>
    <w:rsid w:val="00502017"/>
    <w:rsid w:val="005158B3"/>
    <w:rsid w:val="0052656A"/>
    <w:rsid w:val="00556C8B"/>
    <w:rsid w:val="005D05FF"/>
    <w:rsid w:val="006012AD"/>
    <w:rsid w:val="006922F7"/>
    <w:rsid w:val="006A61E9"/>
    <w:rsid w:val="00754EDA"/>
    <w:rsid w:val="007878D9"/>
    <w:rsid w:val="007A0191"/>
    <w:rsid w:val="0083739B"/>
    <w:rsid w:val="0087439D"/>
    <w:rsid w:val="008A1FE3"/>
    <w:rsid w:val="008D4419"/>
    <w:rsid w:val="009266B4"/>
    <w:rsid w:val="009C668C"/>
    <w:rsid w:val="009D39DA"/>
    <w:rsid w:val="009E559A"/>
    <w:rsid w:val="00A10CD6"/>
    <w:rsid w:val="00A95808"/>
    <w:rsid w:val="00B45879"/>
    <w:rsid w:val="00B64DF3"/>
    <w:rsid w:val="00C43961"/>
    <w:rsid w:val="00C94EBE"/>
    <w:rsid w:val="00DA0F1D"/>
    <w:rsid w:val="00DA5148"/>
    <w:rsid w:val="00DD53E0"/>
    <w:rsid w:val="00DF2BFB"/>
    <w:rsid w:val="00E1741D"/>
    <w:rsid w:val="00E531E2"/>
    <w:rsid w:val="00E569EC"/>
    <w:rsid w:val="00EA1BAC"/>
    <w:rsid w:val="00EB2BE9"/>
    <w:rsid w:val="00EB7723"/>
    <w:rsid w:val="00EF53EE"/>
    <w:rsid w:val="00F0067B"/>
    <w:rsid w:val="00F15198"/>
    <w:rsid w:val="00F63AA7"/>
    <w:rsid w:val="00FB1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5D225B-102B-403A-B631-FB43C127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E569EC"/>
    <w:pPr>
      <w:tabs>
        <w:tab w:val="center" w:pos="4536"/>
        <w:tab w:val="right" w:pos="9072"/>
      </w:tabs>
    </w:pPr>
  </w:style>
  <w:style w:type="character" w:customStyle="1" w:styleId="HeaderChar">
    <w:name w:val="Header Char"/>
    <w:basedOn w:val="DefaultParagraphFont"/>
    <w:link w:val="Header"/>
    <w:uiPriority w:val="99"/>
    <w:rsid w:val="00E569EC"/>
  </w:style>
  <w:style w:type="paragraph" w:styleId="Footer">
    <w:name w:val="footer"/>
    <w:basedOn w:val="Normal"/>
    <w:link w:val="FooterChar"/>
    <w:uiPriority w:val="99"/>
    <w:unhideWhenUsed/>
    <w:rsid w:val="00E569EC"/>
    <w:pPr>
      <w:tabs>
        <w:tab w:val="center" w:pos="4536"/>
        <w:tab w:val="right" w:pos="9072"/>
      </w:tabs>
    </w:pPr>
  </w:style>
  <w:style w:type="character" w:customStyle="1" w:styleId="FooterChar">
    <w:name w:val="Footer Char"/>
    <w:basedOn w:val="DefaultParagraphFont"/>
    <w:link w:val="Footer"/>
    <w:uiPriority w:val="99"/>
    <w:rsid w:val="00E56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11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hieu\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133</TotalTime>
  <Pages>2</Pages>
  <Words>272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dc:creator>
  <cp:keywords/>
  <dc:description/>
  <cp:lastModifiedBy>Mathieu</cp:lastModifiedBy>
  <cp:revision>63</cp:revision>
  <dcterms:created xsi:type="dcterms:W3CDTF">2015-12-03T17:17:00Z</dcterms:created>
  <dcterms:modified xsi:type="dcterms:W3CDTF">2015-12-03T19:30:00Z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